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AD6" w:rsidRDefault="00067184">
      <w:r>
        <w:rPr>
          <w:noProof/>
        </w:rPr>
        <w:drawing>
          <wp:inline distT="0" distB="0" distL="0" distR="0" wp14:anchorId="4A4D6DC0" wp14:editId="7C0E3448">
            <wp:extent cx="5943600" cy="2861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7184" w:rsidRDefault="00067184"/>
    <w:p w:rsidR="00067184" w:rsidRDefault="00067184">
      <w:r>
        <w:rPr>
          <w:noProof/>
        </w:rPr>
        <w:drawing>
          <wp:inline distT="0" distB="0" distL="0" distR="0" wp14:anchorId="3CB56B86" wp14:editId="4CBD4E8B">
            <wp:extent cx="594360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84" w:rsidRDefault="00067184"/>
    <w:p w:rsidR="00067184" w:rsidRDefault="00067184">
      <w:r>
        <w:rPr>
          <w:noProof/>
        </w:rPr>
        <w:drawing>
          <wp:inline distT="0" distB="0" distL="0" distR="0" wp14:anchorId="5596374A" wp14:editId="2503B2FD">
            <wp:extent cx="5943600" cy="2066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184"/>
    <w:rsid w:val="00067184"/>
    <w:rsid w:val="0062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1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1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DB97AB7C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Barett Strecker</dc:creator>
  <cp:lastModifiedBy>Barett Strecker</cp:lastModifiedBy>
  <cp:revision>1</cp:revision>
  <cp:lastPrinted>2014-04-09T00:22:00Z</cp:lastPrinted>
  <dcterms:created xsi:type="dcterms:W3CDTF">2014-04-09T00:19:00Z</dcterms:created>
  <dcterms:modified xsi:type="dcterms:W3CDTF">2014-04-09T00:23:00Z</dcterms:modified>
</cp:coreProperties>
</file>